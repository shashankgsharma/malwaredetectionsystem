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2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29"/>
        <w:gridCol w:w="7288"/>
      </w:tblGrid>
      <w:tr w:rsidR="00B37FC1" w14:paraId="5C626CE3" w14:textId="77777777" w:rsidTr="002A7698">
        <w:trPr>
          <w:trHeight w:val="102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D2320" w14:textId="77777777" w:rsidR="00B37FC1" w:rsidRDefault="004D7234">
            <w:pPr>
              <w:spacing w:after="0" w:line="240" w:lineRule="auto"/>
              <w:jc w:val="center"/>
              <w:rPr>
                <w:color w:val="EBDDC3" w:themeColor="background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502590" wp14:editId="5F7F559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105410</wp:posOffset>
                  </wp:positionV>
                  <wp:extent cx="1292606" cy="400050"/>
                  <wp:effectExtent l="0" t="0" r="3175" b="0"/>
                  <wp:wrapNone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606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rPr>
                <w:color w:val="5D17EB"/>
                <w:spacing w:val="14"/>
                <w:szCs w:val="28"/>
              </w:rPr>
              <w:id w:val="5824127"/>
              <w:placeholder>
                <w:docPart w:val="DB0FA047C6AA4F46B94995993B51DEF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328942EB" w14:textId="77777777" w:rsidR="00B37FC1" w:rsidRPr="004D7234" w:rsidRDefault="004D7234">
                <w:pPr>
                  <w:pStyle w:val="CompanyName"/>
                  <w:rPr>
                    <w:szCs w:val="28"/>
                  </w:rPr>
                </w:pPr>
                <w:r w:rsidRPr="004D7234">
                  <w:rPr>
                    <w:color w:val="5D17EB"/>
                    <w:spacing w:val="14"/>
                    <w:szCs w:val="28"/>
                  </w:rPr>
                  <w:t>BHASKARACHARYA NATIONAL INSTITUTE FOR SPACE APPLICATIONS AND GEO-INFORMATICS</w:t>
                </w:r>
              </w:p>
            </w:sdtContent>
          </w:sdt>
          <w:p w14:paraId="56D8F601" w14:textId="1308A6D4" w:rsidR="00B37FC1" w:rsidRPr="002A7698" w:rsidRDefault="004D7234" w:rsidP="004D7234">
            <w:pPr>
              <w:pStyle w:val="Title"/>
              <w:rPr>
                <w:b/>
                <w:sz w:val="24"/>
                <w:szCs w:val="24"/>
              </w:rPr>
            </w:pPr>
            <w:r w:rsidRPr="002A7698">
              <w:rPr>
                <w:b/>
                <w:spacing w:val="30"/>
                <w:w w:val="105"/>
                <w:sz w:val="24"/>
                <w:szCs w:val="24"/>
              </w:rPr>
              <w:t>WEEKLY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2A7698">
              <w:rPr>
                <w:b/>
                <w:spacing w:val="31"/>
                <w:w w:val="105"/>
                <w:sz w:val="24"/>
                <w:szCs w:val="24"/>
              </w:rPr>
              <w:t>PROGRESS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="00C47F19" w:rsidRPr="002A7698">
              <w:rPr>
                <w:b/>
                <w:spacing w:val="30"/>
                <w:w w:val="105"/>
                <w:sz w:val="24"/>
                <w:szCs w:val="24"/>
              </w:rPr>
              <w:t>REPORT</w:t>
            </w:r>
            <w:r w:rsidR="00C47F19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(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3/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4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1C4E49">
              <w:rPr>
                <w:b/>
                <w:color w:val="000000" w:themeColor="text1"/>
                <w:spacing w:val="14"/>
                <w:sz w:val="24"/>
                <w:szCs w:val="24"/>
              </w:rPr>
              <w:t>3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– 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09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4</w:t>
            </w:r>
            <w:r w:rsidR="006C4CA6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1C4E49">
              <w:rPr>
                <w:b/>
                <w:color w:val="000000" w:themeColor="text1"/>
                <w:spacing w:val="14"/>
                <w:sz w:val="24"/>
                <w:szCs w:val="24"/>
              </w:rPr>
              <w:t>3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)</w:t>
            </w:r>
          </w:p>
        </w:tc>
      </w:tr>
      <w:tr w:rsidR="002A7698" w14:paraId="18FB1A5C" w14:textId="77777777" w:rsidTr="002A7698">
        <w:trPr>
          <w:trHeight w:val="342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14:paraId="3951FA46" w14:textId="32EF55F6" w:rsidR="002A7698" w:rsidRPr="002A7698" w:rsidRDefault="002A7698" w:rsidP="002A76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698"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F74364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="-72" w:tblpY="169"/>
        <w:tblW w:w="9675" w:type="dxa"/>
        <w:tblLook w:val="04A0" w:firstRow="1" w:lastRow="0" w:firstColumn="1" w:lastColumn="0" w:noHBand="0" w:noVBand="1"/>
      </w:tblPr>
      <w:tblGrid>
        <w:gridCol w:w="4875"/>
        <w:gridCol w:w="4800"/>
      </w:tblGrid>
      <w:tr w:rsidR="002A7698" w14:paraId="262F07A9" w14:textId="77777777" w:rsidTr="00B2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14:paraId="4B26CFBB" w14:textId="0EB43D92" w:rsidR="002A7698" w:rsidRPr="002A7698" w:rsidRDefault="002A7698" w:rsidP="002A769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2A7698">
              <w:rPr>
                <w:sz w:val="24"/>
                <w:szCs w:val="24"/>
              </w:rPr>
              <w:t>PROJECT NAME</w:t>
            </w:r>
          </w:p>
        </w:tc>
        <w:tc>
          <w:tcPr>
            <w:tcW w:w="4800" w:type="dxa"/>
          </w:tcPr>
          <w:p w14:paraId="2AFC2548" w14:textId="508F5C73" w:rsidR="002A7698" w:rsidRDefault="001C4E49" w:rsidP="00B209BB">
            <w:pPr>
              <w:spacing w:after="20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MALWARE DETECTION USING ML</w:t>
            </w:r>
          </w:p>
        </w:tc>
      </w:tr>
    </w:tbl>
    <w:p w14:paraId="639C1108" w14:textId="5494CE1F" w:rsidR="00074853" w:rsidRDefault="00074853" w:rsidP="004D7234">
      <w:pPr>
        <w:spacing w:after="200" w:line="240" w:lineRule="auto"/>
      </w:pPr>
    </w:p>
    <w:p w14:paraId="33BB8DBE" w14:textId="116F14F9" w:rsidR="002A7698" w:rsidRDefault="002A7698" w:rsidP="004D7234">
      <w:pPr>
        <w:spacing w:after="200" w:line="240" w:lineRule="auto"/>
      </w:pPr>
    </w:p>
    <w:p w14:paraId="742F0779" w14:textId="6D844010" w:rsidR="00B37FC1" w:rsidRDefault="00B209BB" w:rsidP="004D7234">
      <w:pPr>
        <w:spacing w:after="200" w:line="240" w:lineRule="auto"/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3120" behindDoc="0" locked="0" layoutInCell="0" allowOverlap="1" wp14:anchorId="5AECD868" wp14:editId="0BDE801D">
                <wp:simplePos x="0" y="0"/>
                <wp:positionH relativeFrom="margin">
                  <wp:posOffset>2111044</wp:posOffset>
                </wp:positionH>
                <wp:positionV relativeFrom="margin">
                  <wp:posOffset>1947324</wp:posOffset>
                </wp:positionV>
                <wp:extent cx="3990975" cy="666750"/>
                <wp:effectExtent l="0" t="0" r="28575" b="19050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936A8" w14:textId="79076777" w:rsidR="00FE15BB" w:rsidRPr="00FE15BB" w:rsidRDefault="00FE15BB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E15B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DESIGN AND IMPLEMENT </w:t>
                            </w:r>
                            <w:r w:rsidR="001C4E49">
                              <w:rPr>
                                <w:b/>
                                <w:sz w:val="28"/>
                                <w:szCs w:val="28"/>
                              </w:rPr>
                              <w:t>ML MODEL TO DETECT MALWARE IN SYSTEM</w:t>
                            </w:r>
                          </w:p>
                          <w:p w14:paraId="207277B1" w14:textId="77777777" w:rsidR="00FE15BB" w:rsidRDefault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CD86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166.2pt;margin-top:153.35pt;width:314.25pt;height:52.5pt;z-index:25165312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" o:allowincell="f" fillcolor="#cf7b79" strokecolor="#969696" strokeweight=".5pt">
                <v:fill opacity="19789f"/>
                <v:textbox inset="10.8pt,7.2pt,10.8pt">
                  <w:txbxContent>
                    <w:p w14:paraId="14B936A8" w14:textId="79076777" w:rsidR="00FE15BB" w:rsidRPr="00FE15BB" w:rsidRDefault="00FE15BB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 w:rsidRPr="00FE15BB">
                        <w:rPr>
                          <w:b/>
                          <w:sz w:val="28"/>
                          <w:szCs w:val="28"/>
                        </w:rPr>
                        <w:t xml:space="preserve">DESIGN AND IMPLEMENT </w:t>
                      </w:r>
                      <w:r w:rsidR="001C4E49">
                        <w:rPr>
                          <w:b/>
                          <w:sz w:val="28"/>
                          <w:szCs w:val="28"/>
                        </w:rPr>
                        <w:t>ML MODEL TO DETECT MALWARE IN SYSTEM</w:t>
                      </w:r>
                    </w:p>
                    <w:p w14:paraId="207277B1" w14:textId="77777777" w:rsidR="00FE15BB" w:rsidRDefault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B3E94CF" w14:textId="4486AD46" w:rsidR="00FE15BB" w:rsidRPr="00FE15BB" w:rsidRDefault="00FE15BB" w:rsidP="00FE15BB">
      <w:pPr>
        <w:spacing w:before="43" w:line="283" w:lineRule="auto"/>
        <w:ind w:right="231"/>
        <w:rPr>
          <w:b/>
          <w:sz w:val="28"/>
          <w:szCs w:val="28"/>
        </w:rPr>
      </w:pPr>
      <w:r w:rsidRPr="00C76D7C">
        <w:rPr>
          <w:b/>
          <w:sz w:val="28"/>
          <w:szCs w:val="28"/>
        </w:rPr>
        <w:t>PROJECT</w:t>
      </w:r>
      <w:r w:rsidRPr="00FE15BB">
        <w:rPr>
          <w:b/>
          <w:sz w:val="28"/>
          <w:szCs w:val="28"/>
        </w:rPr>
        <w:t xml:space="preserve"> DESCRIPTION</w:t>
      </w:r>
      <w:r>
        <w:rPr>
          <w:b/>
          <w:sz w:val="28"/>
          <w:szCs w:val="28"/>
        </w:rPr>
        <w:t xml:space="preserve">: </w:t>
      </w:r>
    </w:p>
    <w:p w14:paraId="3ADF99BF" w14:textId="02453C82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14778F67" wp14:editId="1FBC0054">
                <wp:simplePos x="0" y="0"/>
                <wp:positionH relativeFrom="margin">
                  <wp:posOffset>2118360</wp:posOffset>
                </wp:positionH>
                <wp:positionV relativeFrom="margin">
                  <wp:posOffset>2758440</wp:posOffset>
                </wp:positionV>
                <wp:extent cx="3982085" cy="601980"/>
                <wp:effectExtent l="0" t="0" r="18415" b="2667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2085" cy="6019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91073E" w14:textId="6538EB7A" w:rsidR="00F74364" w:rsidRDefault="00F74364" w:rsidP="00FE15BB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SHASHANK SHARMA, PRATHAM PATEL, YASH SONI, SHUBHAM PATEL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</w:p>
                          <w:p w14:paraId="13C1743D" w14:textId="2816036F" w:rsidR="001C4E49" w:rsidRPr="001C4E49" w:rsidRDefault="001C4E49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8F67" id="_x0000_s1027" type="#_x0000_t65" style="position:absolute;margin-left:166.8pt;margin-top:217.2pt;width:313.55pt;height:47.4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" o:allowincell="f" fillcolor="#cf7b79" strokecolor="#969696" strokeweight=".5pt">
                <v:fill opacity="19789f"/>
                <v:textbox inset="10.8pt,7.2pt,10.8pt">
                  <w:txbxContent>
                    <w:p w14:paraId="2D91073E" w14:textId="6538EB7A" w:rsidR="00F74364" w:rsidRDefault="00F74364" w:rsidP="00FE15BB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SHASHANK SHARMA, PRATHAM PATEL, YASH SONI, SHUBHAM PATEL</w:t>
                      </w: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ab/>
                      </w:r>
                    </w:p>
                    <w:p w14:paraId="13C1743D" w14:textId="2816036F" w:rsidR="001C4E49" w:rsidRPr="001C4E49" w:rsidRDefault="001C4E49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1A1858" w14:textId="7DB22626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MEMBER</w:t>
      </w:r>
      <w:r w:rsidR="00F7436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: </w:t>
      </w:r>
    </w:p>
    <w:p w14:paraId="1724A749" w14:textId="62F7B8A5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4144" behindDoc="0" locked="0" layoutInCell="0" allowOverlap="1" wp14:anchorId="29A37B54" wp14:editId="2970E61E">
                <wp:simplePos x="0" y="0"/>
                <wp:positionH relativeFrom="margin">
                  <wp:posOffset>2118084</wp:posOffset>
                </wp:positionH>
                <wp:positionV relativeFrom="margin">
                  <wp:posOffset>3369724</wp:posOffset>
                </wp:positionV>
                <wp:extent cx="3990975" cy="457200"/>
                <wp:effectExtent l="0" t="0" r="28575" b="1905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44C2DF" w14:textId="5F1A4CD6" w:rsidR="00FE15BB" w:rsidRPr="00FE15BB" w:rsidRDefault="001C4E49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I2</w:t>
                            </w:r>
                          </w:p>
                          <w:p w14:paraId="6EF4B4E2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37B54" id="_x0000_s1028" type="#_x0000_t65" style="position:absolute;margin-left:166.8pt;margin-top:265.35pt;width:314.25pt;height:36pt;z-index:2516541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3E44C2DF" w14:textId="5F1A4CD6" w:rsidR="00FE15BB" w:rsidRPr="00FE15BB" w:rsidRDefault="001C4E49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I2</w:t>
                      </w:r>
                    </w:p>
                    <w:p w14:paraId="6EF4B4E2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3261A6" w14:textId="366E8A33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ID: </w:t>
      </w:r>
    </w:p>
    <w:p w14:paraId="4BD91E1B" w14:textId="4C438119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5168" behindDoc="0" locked="0" layoutInCell="0" allowOverlap="1" wp14:anchorId="618D3E74" wp14:editId="6B38C95D">
                <wp:simplePos x="0" y="0"/>
                <wp:positionH relativeFrom="margin">
                  <wp:posOffset>2114550</wp:posOffset>
                </wp:positionH>
                <wp:positionV relativeFrom="margin">
                  <wp:posOffset>3990975</wp:posOffset>
                </wp:positionV>
                <wp:extent cx="4015105" cy="457200"/>
                <wp:effectExtent l="0" t="0" r="23495" b="1905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10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A7AC4" w14:textId="445C4464" w:rsidR="00FE15BB" w:rsidRPr="001C4E49" w:rsidRDefault="001C4E49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HARSH </w:t>
                            </w:r>
                            <w:r w:rsidR="00D857D5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KIRATSATA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D3E74" id="_x0000_s1029" type="#_x0000_t65" style="position:absolute;margin-left:166.5pt;margin-top:314.25pt;width:316.15pt;height:36pt;z-index:2516551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051A7AC4" w14:textId="445C4464" w:rsidR="00FE15BB" w:rsidRPr="001C4E49" w:rsidRDefault="001C4E49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HARSH </w:t>
                      </w:r>
                      <w:r w:rsidR="00D857D5">
                        <w:rPr>
                          <w:b/>
                          <w:sz w:val="28"/>
                          <w:szCs w:val="28"/>
                          <w:lang w:val="en-IN"/>
                        </w:rPr>
                        <w:t>KIRATSATA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932939" w14:textId="49B88CE2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GUIDE: </w:t>
      </w:r>
    </w:p>
    <w:p w14:paraId="4B0B65EC" w14:textId="3E43532F" w:rsidR="00097128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40FCFC63" wp14:editId="040C1B48">
                <wp:simplePos x="0" y="0"/>
                <wp:positionH relativeFrom="margin">
                  <wp:posOffset>2122805</wp:posOffset>
                </wp:positionH>
                <wp:positionV relativeFrom="margin">
                  <wp:posOffset>4658995</wp:posOffset>
                </wp:positionV>
                <wp:extent cx="3966845" cy="457200"/>
                <wp:effectExtent l="0" t="0" r="14605" b="190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84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EB1845" w14:textId="77777777" w:rsidR="00A6194C" w:rsidRPr="00FE15BB" w:rsidRDefault="00A6194C" w:rsidP="00B618EB">
                            <w:pPr>
                              <w:spacing w:before="43" w:line="283" w:lineRule="auto"/>
                              <w:ind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SIDHDHARTH PATEL</w:t>
                            </w:r>
                          </w:p>
                          <w:p w14:paraId="09C8B8B0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FC63" id="_x0000_s1030" type="#_x0000_t65" style="position:absolute;margin-left:167.15pt;margin-top:366.85pt;width:312.35pt;height:36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" o:allowincell="f" fillcolor="#cf7b79" strokecolor="#969696" strokeweight=".5pt">
                <v:fill opacity="19789f"/>
                <v:textbox inset="10.8pt,7.2pt,10.8pt">
                  <w:txbxContent>
                    <w:p w14:paraId="7AEB1845" w14:textId="77777777" w:rsidR="00A6194C" w:rsidRPr="00FE15BB" w:rsidRDefault="00A6194C" w:rsidP="00B618EB">
                      <w:pPr>
                        <w:spacing w:before="43" w:line="283" w:lineRule="auto"/>
                        <w:ind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SIDHDHARTH PATEL</w:t>
                      </w:r>
                    </w:p>
                    <w:p w14:paraId="09C8B8B0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C41760" w14:textId="4801A972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COORDINATOR:</w:t>
      </w:r>
    </w:p>
    <w:p w14:paraId="2E49E0F1" w14:textId="5B95148A" w:rsidR="00FE15BB" w:rsidRDefault="00B209BB" w:rsidP="00074853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6D93A75C" wp14:editId="0DA27013">
                <wp:simplePos x="0" y="0"/>
                <wp:positionH relativeFrom="margin">
                  <wp:posOffset>2133600</wp:posOffset>
                </wp:positionH>
                <wp:positionV relativeFrom="margin">
                  <wp:posOffset>5308600</wp:posOffset>
                </wp:positionV>
                <wp:extent cx="4076700" cy="654050"/>
                <wp:effectExtent l="0" t="0" r="19050" b="1270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654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76475A" w14:textId="7596F573" w:rsidR="00097128" w:rsidRPr="001C4E49" w:rsidRDefault="001C4E49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MAYANK PATEL</w:t>
                            </w:r>
                            <w:r w:rsidR="00944E76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, RITIKA LADHA</w:t>
                            </w:r>
                            <w:r w:rsidR="005F5D0B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, KINJAL CHAUDHARI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A75C" id="_x0000_s1031" type="#_x0000_t65" style="position:absolute;margin-left:168pt;margin-top:418pt;width:321pt;height:51.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" o:allowincell="f" fillcolor="#cf7b79" strokecolor="#969696" strokeweight=".5pt">
                <v:fill opacity="19789f"/>
                <v:textbox inset="10.8pt,7.2pt,10.8pt">
                  <w:txbxContent>
                    <w:p w14:paraId="7E76475A" w14:textId="7596F573" w:rsidR="00097128" w:rsidRPr="001C4E49" w:rsidRDefault="001C4E49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MAYANK PATEL</w:t>
                      </w:r>
                      <w:r w:rsidR="00944E76">
                        <w:rPr>
                          <w:b/>
                          <w:sz w:val="28"/>
                          <w:szCs w:val="28"/>
                          <w:lang w:val="en-IN"/>
                        </w:rPr>
                        <w:t>, RITIKA LADHA</w:t>
                      </w:r>
                      <w:r w:rsidR="005F5D0B">
                        <w:rPr>
                          <w:b/>
                          <w:sz w:val="28"/>
                          <w:szCs w:val="28"/>
                          <w:lang w:val="en-IN"/>
                        </w:rPr>
                        <w:t>, KINJAL CHAUDHARI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B3FB5" w14:textId="02CE511C" w:rsidR="00097128" w:rsidRDefault="00097128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</w:t>
      </w:r>
      <w:r w:rsidR="00B618EB">
        <w:rPr>
          <w:b/>
          <w:sz w:val="28"/>
          <w:szCs w:val="28"/>
        </w:rPr>
        <w:t>GUIDE NAME</w:t>
      </w:r>
      <w:r>
        <w:rPr>
          <w:b/>
          <w:sz w:val="28"/>
          <w:szCs w:val="28"/>
        </w:rPr>
        <w:t xml:space="preserve">: </w:t>
      </w:r>
    </w:p>
    <w:p w14:paraId="7AF52F41" w14:textId="55AAD342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6192" behindDoc="0" locked="0" layoutInCell="0" allowOverlap="1" wp14:anchorId="4BBC73E2" wp14:editId="7C91E506">
                <wp:simplePos x="0" y="0"/>
                <wp:positionH relativeFrom="margin">
                  <wp:posOffset>2130425</wp:posOffset>
                </wp:positionH>
                <wp:positionV relativeFrom="margin">
                  <wp:posOffset>6045200</wp:posOffset>
                </wp:positionV>
                <wp:extent cx="3958590" cy="457200"/>
                <wp:effectExtent l="0" t="0" r="22860" b="1905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89798" w14:textId="3E294085" w:rsidR="00074853" w:rsidRDefault="00D857D5" w:rsidP="0007485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D857D5">
                              <w:rPr>
                                <w:b/>
                                <w:sz w:val="28"/>
                                <w:szCs w:val="28"/>
                              </w:rPr>
                              <w:t>+91 9033280445</w:t>
                            </w:r>
                            <w:r w:rsidR="00944E76">
                              <w:rPr>
                                <w:b/>
                                <w:sz w:val="28"/>
                                <w:szCs w:val="28"/>
                              </w:rPr>
                              <w:t>,8866438698</w:t>
                            </w:r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>, 9723173567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E2" id="_x0000_s1032" type="#_x0000_t65" style="position:absolute;margin-left:167.75pt;margin-top:476pt;width:311.7pt;height:36pt;z-index: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5AE89798" w14:textId="3E294085" w:rsidR="00074853" w:rsidRDefault="00D857D5" w:rsidP="0007485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D857D5">
                        <w:rPr>
                          <w:b/>
                          <w:sz w:val="28"/>
                          <w:szCs w:val="28"/>
                        </w:rPr>
                        <w:t>+91 9033280445</w:t>
                      </w:r>
                      <w:r w:rsidR="00944E76">
                        <w:rPr>
                          <w:b/>
                          <w:sz w:val="28"/>
                          <w:szCs w:val="28"/>
                        </w:rPr>
                        <w:t>,8866438698</w:t>
                      </w:r>
                      <w:r w:rsidR="005F5D0B">
                        <w:rPr>
                          <w:b/>
                          <w:sz w:val="28"/>
                          <w:szCs w:val="28"/>
                        </w:rPr>
                        <w:t>, 9723173567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1E827D" w14:textId="400A58B8" w:rsidR="001E5E41" w:rsidRDefault="00074853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1E5E41">
        <w:rPr>
          <w:b/>
          <w:sz w:val="28"/>
          <w:szCs w:val="28"/>
        </w:rPr>
        <w:t>N</w:t>
      </w:r>
      <w:r w:rsidR="00C47F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.: </w:t>
      </w:r>
    </w:p>
    <w:p w14:paraId="50FFBBD4" w14:textId="25E98B5A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12851FBB" wp14:editId="5604BAD5">
                <wp:simplePos x="0" y="0"/>
                <wp:positionH relativeFrom="margin">
                  <wp:posOffset>2120900</wp:posOffset>
                </wp:positionH>
                <wp:positionV relativeFrom="margin">
                  <wp:posOffset>6623050</wp:posOffset>
                </wp:positionV>
                <wp:extent cx="4146550" cy="812800"/>
                <wp:effectExtent l="0" t="0" r="25400" b="2540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812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3B910" w14:textId="2E3EC0F8" w:rsidR="001E5E41" w:rsidRDefault="00000000" w:rsidP="001E5E4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5F5D0B" w:rsidRPr="00BC4C68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mayank.patel@adaniuni.ac.in</w:t>
                              </w:r>
                            </w:hyperlink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hyperlink r:id="rId11" w:history="1">
                              <w:r w:rsidR="005F5D0B" w:rsidRPr="00BC4C68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ritika.ladha@adaniuni.ac.in</w:t>
                              </w:r>
                            </w:hyperlink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F388A2E" w14:textId="232889B2" w:rsidR="005F5D0B" w:rsidRDefault="005F5D0B" w:rsidP="001E5E4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kinjal.chaudhari</w:t>
                            </w:r>
                            <w:r w:rsidRPr="005F5D0B">
                              <w:rPr>
                                <w:b/>
                                <w:sz w:val="28"/>
                                <w:szCs w:val="28"/>
                              </w:rPr>
                              <w:t>@adaniuni.ac.in</w:t>
                            </w:r>
                          </w:p>
                          <w:p w14:paraId="2C22270D" w14:textId="77777777" w:rsidR="005F5D0B" w:rsidRPr="00D857D5" w:rsidRDefault="005F5D0B" w:rsidP="001E5E41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1FBB" id="_x0000_s1033" type="#_x0000_t65" style="position:absolute;margin-left:167pt;margin-top:521.5pt;width:326.5pt;height:64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" o:allowincell="f" fillcolor="#cf7b79" strokecolor="#969696" strokeweight=".5pt">
                <v:fill opacity="19789f"/>
                <v:textbox inset="10.8pt,7.2pt,10.8pt">
                  <w:txbxContent>
                    <w:p w14:paraId="01C3B910" w14:textId="2E3EC0F8" w:rsidR="001E5E41" w:rsidRDefault="00000000" w:rsidP="001E5E4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hyperlink r:id="rId12" w:history="1">
                        <w:r w:rsidR="005F5D0B" w:rsidRPr="00BC4C68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mayank.patel@adaniuni.ac.in</w:t>
                        </w:r>
                      </w:hyperlink>
                      <w:r w:rsidR="005F5D0B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hyperlink r:id="rId13" w:history="1">
                        <w:r w:rsidR="005F5D0B" w:rsidRPr="00BC4C68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ritika.ladha@adaniuni.ac.in</w:t>
                        </w:r>
                      </w:hyperlink>
                      <w:r w:rsidR="005F5D0B">
                        <w:rPr>
                          <w:b/>
                          <w:sz w:val="28"/>
                          <w:szCs w:val="28"/>
                        </w:rPr>
                        <w:t>,</w:t>
                      </w:r>
                    </w:p>
                    <w:p w14:paraId="0F388A2E" w14:textId="232889B2" w:rsidR="005F5D0B" w:rsidRDefault="005F5D0B" w:rsidP="001E5E4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kinjal.chaudhari</w:t>
                      </w:r>
                      <w:r w:rsidRPr="005F5D0B">
                        <w:rPr>
                          <w:b/>
                          <w:sz w:val="28"/>
                          <w:szCs w:val="28"/>
                        </w:rPr>
                        <w:t>@adaniuni.ac.in</w:t>
                      </w:r>
                    </w:p>
                    <w:p w14:paraId="2C22270D" w14:textId="77777777" w:rsidR="005F5D0B" w:rsidRPr="00D857D5" w:rsidRDefault="005F5D0B" w:rsidP="001E5E41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595959" w:themeColor="text1" w:themeTint="A6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D40C02" w14:textId="67FA5180" w:rsidR="001E5E41" w:rsidRDefault="001E5E41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COLLEGE GUIDE EMAIL.:</w:t>
      </w:r>
    </w:p>
    <w:p w14:paraId="250FE18D" w14:textId="55329CE6" w:rsidR="005F5D0B" w:rsidRDefault="005F5D0B" w:rsidP="00097128">
      <w:pPr>
        <w:spacing w:after="200" w:line="240" w:lineRule="auto"/>
        <w:rPr>
          <w:b/>
          <w:sz w:val="28"/>
          <w:szCs w:val="28"/>
        </w:rPr>
      </w:pPr>
    </w:p>
    <w:p w14:paraId="1176F493" w14:textId="3A55F274" w:rsidR="008C5C18" w:rsidRDefault="008C5C18" w:rsidP="00097128">
      <w:pPr>
        <w:spacing w:after="200" w:line="240" w:lineRule="auto"/>
        <w:rPr>
          <w:b/>
          <w:sz w:val="28"/>
          <w:szCs w:val="28"/>
        </w:rPr>
      </w:pPr>
    </w:p>
    <w:p w14:paraId="516D54D9" w14:textId="0915975C" w:rsidR="008C5C18" w:rsidRDefault="005F5D0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4CA10EBE" wp14:editId="622C3BF3">
                <wp:simplePos x="0" y="0"/>
                <wp:positionH relativeFrom="margin">
                  <wp:posOffset>2139950</wp:posOffset>
                </wp:positionH>
                <wp:positionV relativeFrom="margin">
                  <wp:posOffset>7734300</wp:posOffset>
                </wp:positionV>
                <wp:extent cx="4121150" cy="723900"/>
                <wp:effectExtent l="0" t="0" r="12700" b="1905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0" cy="7239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11576" w14:textId="1AC02B2C" w:rsidR="00B209BB" w:rsidRPr="001C4E49" w:rsidRDefault="001C4E49" w:rsidP="00B209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ADANI INSTITUTE OF INFRASTRUCTURE AND ENGINEERING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0EBE" id="_x0000_s1034" type="#_x0000_t65" style="position:absolute;margin-left:168.5pt;margin-top:609pt;width:324.5pt;height:57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" o:allowincell="f" fillcolor="#cf7b79" strokecolor="#969696" strokeweight=".5pt">
                <v:fill opacity="19789f"/>
                <v:textbox inset="10.8pt,7.2pt,10.8pt">
                  <w:txbxContent>
                    <w:p w14:paraId="46711576" w14:textId="1AC02B2C" w:rsidR="00B209BB" w:rsidRPr="001C4E49" w:rsidRDefault="001C4E49" w:rsidP="00B209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ADANI INSTITUTE OF INFRASTRUCTURE AND ENGINEERING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209BB">
        <w:rPr>
          <w:b/>
          <w:sz w:val="28"/>
          <w:szCs w:val="28"/>
        </w:rPr>
        <w:t xml:space="preserve">COLLEGE NAME: </w:t>
      </w:r>
    </w:p>
    <w:p w14:paraId="7678DBD8" w14:textId="7C98C9A9" w:rsidR="00B93989" w:rsidRDefault="00B93989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PROJECT LINK: </w:t>
      </w:r>
      <w:hyperlink r:id="rId14" w:history="1">
        <w:r w:rsidRPr="005941E1">
          <w:rPr>
            <w:rStyle w:val="Hyperlink"/>
            <w:b/>
            <w:sz w:val="28"/>
            <w:szCs w:val="28"/>
          </w:rPr>
          <w:t>https://github.com/shashankgsharma/malwaredetectionsystem</w:t>
        </w:r>
      </w:hyperlink>
    </w:p>
    <w:p w14:paraId="461DFE27" w14:textId="77777777" w:rsidR="00B209BB" w:rsidRPr="00FE15BB" w:rsidRDefault="00B209BB" w:rsidP="00097128">
      <w:pPr>
        <w:spacing w:after="200" w:line="240" w:lineRule="auto"/>
        <w:rPr>
          <w:b/>
          <w:sz w:val="28"/>
          <w:szCs w:val="28"/>
        </w:rPr>
      </w:pPr>
    </w:p>
    <w:p w14:paraId="63474AA6" w14:textId="5D1D7228" w:rsidR="004D7234" w:rsidRDefault="00F74364" w:rsidP="004D7234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A605AE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4</w:t>
      </w:r>
      <w:r w:rsidR="00A605AE">
        <w:rPr>
          <w:b/>
          <w:sz w:val="28"/>
          <w:szCs w:val="28"/>
        </w:rPr>
        <w:t>/</w:t>
      </w:r>
      <w:r w:rsidR="00F14540">
        <w:rPr>
          <w:b/>
          <w:sz w:val="28"/>
          <w:szCs w:val="28"/>
        </w:rPr>
        <w:t>2023</w:t>
      </w:r>
      <w:r w:rsidR="004D7234" w:rsidRPr="004D7234">
        <w:rPr>
          <w:b/>
          <w:sz w:val="28"/>
          <w:szCs w:val="28"/>
        </w:rPr>
        <w:t xml:space="preserve"> TILL </w:t>
      </w:r>
      <w:r>
        <w:rPr>
          <w:b/>
          <w:sz w:val="28"/>
          <w:szCs w:val="28"/>
        </w:rPr>
        <w:t>09</w:t>
      </w:r>
      <w:r w:rsidR="00A605AE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4</w:t>
      </w:r>
      <w:r w:rsidR="00A605AE">
        <w:rPr>
          <w:b/>
          <w:sz w:val="28"/>
          <w:szCs w:val="28"/>
        </w:rPr>
        <w:t>/</w:t>
      </w:r>
      <w:r w:rsidR="00F14540">
        <w:rPr>
          <w:b/>
          <w:sz w:val="28"/>
          <w:szCs w:val="28"/>
        </w:rPr>
        <w:t>2023</w:t>
      </w:r>
      <w:r w:rsidR="004D7234" w:rsidRPr="004D7234">
        <w:rPr>
          <w:b/>
          <w:sz w:val="28"/>
          <w:szCs w:val="28"/>
        </w:rPr>
        <w:t xml:space="preserve"> (7 DAYS)</w:t>
      </w:r>
    </w:p>
    <w:p w14:paraId="4107BEFC" w14:textId="6FB618D1" w:rsidR="004D7234" w:rsidRPr="004D7234" w:rsidRDefault="00F74364" w:rsidP="004D7234">
      <w:pPr>
        <w:spacing w:after="200" w:line="240" w:lineRule="auto"/>
        <w:rPr>
          <w:b/>
          <w:sz w:val="28"/>
          <w:szCs w:val="28"/>
        </w:rPr>
      </w:pPr>
      <w:r>
        <w:rPr>
          <w:b/>
          <w:w w:val="105"/>
          <w:sz w:val="28"/>
          <w:szCs w:val="28"/>
        </w:rPr>
        <w:t>Performing Traditional ML and MLP Deep Learning for behavioral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4D7234" w14:paraId="796CDE9B" w14:textId="77777777" w:rsidTr="00AF1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136ACFA" w14:textId="24FBE7F7" w:rsidR="004D7234" w:rsidRPr="00AF1DF3" w:rsidRDefault="00AF1DF3" w:rsidP="00AF1DF3">
            <w:pPr>
              <w:pStyle w:val="TableParagraph"/>
              <w:ind w:left="282"/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   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</w:t>
            </w:r>
            <w:r w:rsidR="00F7436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3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/0</w:t>
            </w:r>
            <w:r w:rsidR="00F7436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4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</w:t>
            </w:r>
            <w:r w:rsidR="00F1454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2023</w:t>
            </w:r>
            <w:r w:rsidR="0029773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14:paraId="33C2D657" w14:textId="77777777" w:rsidR="00A47F92" w:rsidRDefault="00F74364" w:rsidP="00F74364">
            <w:p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Behavioral log dataset and performed </w:t>
            </w:r>
            <w:r w:rsidR="00A47F92">
              <w:rPr>
                <w:sz w:val="24"/>
                <w:szCs w:val="24"/>
              </w:rPr>
              <w:t xml:space="preserve">Preprocessing and </w:t>
            </w:r>
          </w:p>
          <w:p w14:paraId="0996CE16" w14:textId="050F3722" w:rsidR="004D7234" w:rsidRPr="004D7234" w:rsidRDefault="00F74364" w:rsidP="00F74364">
            <w:p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 on it</w:t>
            </w:r>
          </w:p>
        </w:tc>
      </w:tr>
      <w:tr w:rsidR="004D7234" w14:paraId="60595FAE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A4DE7C" w14:textId="3AAFD0C5" w:rsidR="004D7234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4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2FF836C1" w14:textId="5BCFDC59" w:rsidR="004D7234" w:rsidRPr="00D679E4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Performed K-fold cross validation for train, test for 4 different traditional ml algorithms</w:t>
            </w:r>
          </w:p>
        </w:tc>
      </w:tr>
      <w:tr w:rsidR="00AF1DF3" w14:paraId="2420F3CF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B880AF" w14:textId="539441B2" w:rsidR="00AF1DF3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5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442D97AF" w14:textId="7901EE3E" w:rsidR="00AF1DF3" w:rsidRPr="00AF1DF3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Comparison and EDA of results from traditional ml algos</w:t>
            </w:r>
          </w:p>
        </w:tc>
      </w:tr>
      <w:tr w:rsidR="00AF1DF3" w14:paraId="2BE9424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3620DF" w14:textId="68C99D46" w:rsidR="00AF1DF3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6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7A97C83A" w14:textId="264F211D" w:rsidR="00AF1DF3" w:rsidRPr="00AF1DF3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Researched about Neural Networks and sequential MLP model implementation </w:t>
            </w:r>
          </w:p>
        </w:tc>
      </w:tr>
      <w:tr w:rsidR="00AF1DF3" w14:paraId="67A87BB7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02BCE" w14:textId="30235587" w:rsidR="00AF1DF3" w:rsidRDefault="00F74364" w:rsidP="004D7234">
            <w:pPr>
              <w:spacing w:after="200" w:line="240" w:lineRule="auto"/>
              <w:jc w:val="center"/>
            </w:pPr>
            <w:r>
              <w:t>07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  <w:r w:rsidR="00AF1DF3">
              <w:t xml:space="preserve"> </w:t>
            </w:r>
          </w:p>
        </w:tc>
        <w:tc>
          <w:tcPr>
            <w:tcW w:w="7200" w:type="dxa"/>
          </w:tcPr>
          <w:p w14:paraId="51BD5667" w14:textId="04C3177A" w:rsidR="00AF1DF3" w:rsidRPr="00AF1DF3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Preprocessed data separately for MLP and trained the dataset for model development</w:t>
            </w:r>
          </w:p>
        </w:tc>
      </w:tr>
      <w:tr w:rsidR="00EE1CCC" w14:paraId="0A484B6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69503F" w14:textId="287F153F" w:rsidR="00EE1CCC" w:rsidRDefault="00F74364" w:rsidP="004D7234">
            <w:pPr>
              <w:spacing w:after="200" w:line="240" w:lineRule="auto"/>
              <w:jc w:val="center"/>
            </w:pPr>
            <w:r>
              <w:t>08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16385602" w14:textId="6DA16C15" w:rsidR="00EE1CCC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Did model building for MLP and evaluated the training and validation loss with increasing epochs</w:t>
            </w:r>
          </w:p>
        </w:tc>
      </w:tr>
      <w:tr w:rsidR="00297730" w14:paraId="4FB3123C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75A1BD" w14:textId="06643FD7" w:rsidR="00297730" w:rsidRDefault="00F74364" w:rsidP="004D7234">
            <w:pPr>
              <w:spacing w:after="200" w:line="240" w:lineRule="auto"/>
              <w:jc w:val="center"/>
            </w:pPr>
            <w:r>
              <w:t>09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43CAA1EE" w14:textId="128C100E" w:rsidR="00297730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Holiday</w:t>
            </w:r>
          </w:p>
        </w:tc>
      </w:tr>
    </w:tbl>
    <w:p w14:paraId="459F1491" w14:textId="77777777" w:rsidR="004D7234" w:rsidRDefault="004D7234" w:rsidP="004D7234">
      <w:pPr>
        <w:spacing w:after="20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0C0B0B" w:rsidRPr="000C0B0B" w14:paraId="4BD4BAC2" w14:textId="77777777" w:rsidTr="00B93989">
        <w:trPr>
          <w:trHeight w:val="1079"/>
        </w:trPr>
        <w:tc>
          <w:tcPr>
            <w:tcW w:w="2376" w:type="dxa"/>
          </w:tcPr>
          <w:p w14:paraId="02E4C689" w14:textId="5FC49AA1" w:rsidR="000C0B0B" w:rsidRPr="000C0B0B" w:rsidRDefault="000C0B0B" w:rsidP="000C0B0B">
            <w:pPr>
              <w:spacing w:after="200" w:line="240" w:lineRule="auto"/>
              <w:jc w:val="center"/>
              <w:rPr>
                <w:b/>
              </w:rPr>
            </w:pPr>
            <w:r w:rsidRPr="000C0B0B">
              <w:rPr>
                <w:b/>
              </w:rPr>
              <w:t xml:space="preserve">WEEK </w:t>
            </w:r>
            <w:r w:rsidR="00F74364">
              <w:rPr>
                <w:b/>
              </w:rPr>
              <w:t>12</w:t>
            </w:r>
            <w:r w:rsidRPr="000C0B0B">
              <w:rPr>
                <w:b/>
              </w:rPr>
              <w:t>(PLAN)</w:t>
            </w:r>
          </w:p>
        </w:tc>
        <w:tc>
          <w:tcPr>
            <w:tcW w:w="7200" w:type="dxa"/>
          </w:tcPr>
          <w:p w14:paraId="048349A3" w14:textId="639F3797" w:rsidR="000C0B0B" w:rsidRPr="003D5722" w:rsidRDefault="00A66787" w:rsidP="000C0B0B">
            <w:pPr>
              <w:spacing w:after="20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We’re planning to implement our model and test it on 4 other different unlabeled behavioral log datasets with different (malware):(benign) files </w:t>
            </w:r>
            <w:proofErr w:type="gramStart"/>
            <w:r>
              <w:rPr>
                <w:b/>
                <w:bCs/>
              </w:rPr>
              <w:t>ratio, and</w:t>
            </w:r>
            <w:proofErr w:type="gramEnd"/>
            <w:r>
              <w:rPr>
                <w:b/>
                <w:bCs/>
              </w:rPr>
              <w:t xml:space="preserve"> evaluate their results. </w:t>
            </w:r>
          </w:p>
          <w:p w14:paraId="18D2F838" w14:textId="19A699C4" w:rsidR="00A8623F" w:rsidRDefault="00A8623F" w:rsidP="000C0B0B">
            <w:pPr>
              <w:spacing w:after="200" w:line="240" w:lineRule="auto"/>
              <w:jc w:val="center"/>
            </w:pPr>
          </w:p>
          <w:p w14:paraId="1DA130AA" w14:textId="5911DFC9" w:rsidR="00A8623F" w:rsidRDefault="00A8623F" w:rsidP="000C0B0B">
            <w:pPr>
              <w:spacing w:after="200" w:line="240" w:lineRule="auto"/>
              <w:jc w:val="center"/>
            </w:pPr>
          </w:p>
        </w:tc>
      </w:tr>
    </w:tbl>
    <w:p w14:paraId="3873E5E1" w14:textId="77777777" w:rsidR="00267788" w:rsidRDefault="00267788" w:rsidP="00267788">
      <w:pPr>
        <w:spacing w:before="103"/>
        <w:rPr>
          <w:b/>
          <w:spacing w:val="12"/>
          <w:w w:val="110"/>
        </w:rPr>
      </w:pPr>
    </w:p>
    <w:p w14:paraId="21BB7651" w14:textId="0F0E738F" w:rsidR="00466EEC" w:rsidRDefault="00466EEC" w:rsidP="00267788">
      <w:pPr>
        <w:spacing w:before="103"/>
        <w:rPr>
          <w:b/>
          <w:spacing w:val="12"/>
          <w:w w:val="110"/>
          <w:sz w:val="24"/>
          <w:szCs w:val="24"/>
        </w:rPr>
      </w:pPr>
      <w:r w:rsidRPr="00466EEC">
        <w:rPr>
          <w:b/>
          <w:spacing w:val="12"/>
          <w:w w:val="110"/>
          <w:sz w:val="24"/>
          <w:szCs w:val="24"/>
        </w:rPr>
        <w:t>REFERENCE</w:t>
      </w:r>
      <w:r>
        <w:rPr>
          <w:b/>
          <w:spacing w:val="12"/>
          <w:w w:val="110"/>
          <w:sz w:val="24"/>
          <w:szCs w:val="24"/>
        </w:rPr>
        <w:t xml:space="preserve">:  </w:t>
      </w:r>
    </w:p>
    <w:p w14:paraId="2067732D" w14:textId="779059F3" w:rsidR="00267788" w:rsidRDefault="00A66787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5" w:history="1">
        <w:r w:rsidRPr="005941E1">
          <w:rPr>
            <w:rStyle w:val="Hyperlink"/>
          </w:rPr>
          <w:t>https://www.kaggle.com/code/davisl07/malware-detection</w:t>
        </w:r>
      </w:hyperlink>
    </w:p>
    <w:p w14:paraId="37CDB309" w14:textId="3E6C2CDC" w:rsidR="00A66787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6" w:history="1">
        <w:r w:rsidRPr="005941E1">
          <w:rPr>
            <w:rStyle w:val="Hyperlink"/>
          </w:rPr>
          <w:t>https://github.com/rohan-paul/MachineLearning-DeepLearning-Code-for-my-YouTube-Channel/tree/master/Kaggle_Competition/Microsoft_Malware_Classification_BIG_2015</w:t>
        </w:r>
      </w:hyperlink>
    </w:p>
    <w:p w14:paraId="2716ED4F" w14:textId="24A400C2" w:rsidR="00001591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7" w:history="1">
        <w:r w:rsidRPr="005941E1">
          <w:rPr>
            <w:rStyle w:val="Hyperlink"/>
          </w:rPr>
          <w:t>https://github.com/dchad/malware-detection</w:t>
        </w:r>
      </w:hyperlink>
    </w:p>
    <w:p w14:paraId="483143C1" w14:textId="5E8A93B6" w:rsidR="00001591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8" w:history="1">
        <w:r w:rsidRPr="005941E1">
          <w:rPr>
            <w:rStyle w:val="Hyperlink"/>
          </w:rPr>
          <w:t>https://towardsdatascience.com/malware-detection-using-deep-learning-6c95dd235432</w:t>
        </w:r>
      </w:hyperlink>
    </w:p>
    <w:p w14:paraId="3B43DDC5" w14:textId="2329C028" w:rsidR="00267788" w:rsidRDefault="00B93989" w:rsidP="00267788">
      <w:pPr>
        <w:pStyle w:val="ListParagraph"/>
        <w:numPr>
          <w:ilvl w:val="0"/>
          <w:numId w:val="33"/>
        </w:numPr>
        <w:spacing w:after="200" w:line="240" w:lineRule="auto"/>
      </w:pPr>
      <w:hyperlink r:id="rId19" w:history="1">
        <w:r w:rsidRPr="005941E1">
          <w:rPr>
            <w:rStyle w:val="Hyperlink"/>
          </w:rPr>
          <w:t>https://viso.ai/deep-learning/deep-neural-network-three-popular-types/#:~:text=A%20multilayer%20perceptron%20%28MLP%29%20is%20a%20class%20of,computing%20pow</w:t>
        </w:r>
        <w:r w:rsidRPr="005941E1">
          <w:rPr>
            <w:rStyle w:val="Hyperlink"/>
          </w:rPr>
          <w:t>e</w:t>
        </w:r>
        <w:r w:rsidRPr="005941E1">
          <w:rPr>
            <w:rStyle w:val="Hyperlink"/>
          </w:rPr>
          <w:t>r%20required%20by%20modern%20deep%20learning%20architectures</w:t>
        </w:r>
      </w:hyperlink>
    </w:p>
    <w:p w14:paraId="67F2879D" w14:textId="1F149035" w:rsidR="00267788" w:rsidRDefault="00267788" w:rsidP="00267788">
      <w:pPr>
        <w:spacing w:before="103"/>
        <w:ind w:left="107"/>
        <w:rPr>
          <w:b/>
          <w:spacing w:val="12"/>
          <w:w w:val="110"/>
          <w:sz w:val="24"/>
          <w:szCs w:val="24"/>
        </w:rPr>
      </w:pPr>
      <w:r>
        <w:rPr>
          <w:b/>
          <w:spacing w:val="12"/>
          <w:w w:val="110"/>
          <w:sz w:val="24"/>
          <w:szCs w:val="24"/>
        </w:rPr>
        <w:lastRenderedPageBreak/>
        <w:t xml:space="preserve">SCREENSHOTS:  </w:t>
      </w:r>
    </w:p>
    <w:p w14:paraId="72ECFD1E" w14:textId="1A1C14D8" w:rsidR="00267788" w:rsidRDefault="00B93989" w:rsidP="00267788">
      <w:pPr>
        <w:pStyle w:val="ListParagraph"/>
        <w:numPr>
          <w:ilvl w:val="0"/>
          <w:numId w:val="31"/>
        </w:numPr>
        <w:spacing w:before="103"/>
        <w:rPr>
          <w:b/>
          <w:spacing w:val="12"/>
          <w:w w:val="110"/>
          <w:sz w:val="24"/>
          <w:szCs w:val="24"/>
          <w:u w:val="single"/>
        </w:rPr>
      </w:pPr>
      <w:r w:rsidRPr="00B93989">
        <w:rPr>
          <w:b/>
          <w:bCs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A1A8EEC" wp14:editId="7ECD698B">
            <wp:simplePos x="0" y="0"/>
            <wp:positionH relativeFrom="column">
              <wp:posOffset>3810</wp:posOffset>
            </wp:positionH>
            <wp:positionV relativeFrom="paragraph">
              <wp:posOffset>3470275</wp:posOffset>
            </wp:positionV>
            <wp:extent cx="5943600" cy="4919980"/>
            <wp:effectExtent l="19050" t="19050" r="19050" b="13970"/>
            <wp:wrapSquare wrapText="bothSides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93989">
        <w:rPr>
          <w:b/>
          <w:spacing w:val="12"/>
          <w:w w:val="110"/>
          <w:sz w:val="24"/>
          <w:szCs w:val="24"/>
          <w:u w:val="single"/>
        </w:rPr>
        <w:drawing>
          <wp:anchor distT="0" distB="0" distL="114300" distR="114300" simplePos="0" relativeHeight="251655680" behindDoc="0" locked="0" layoutInCell="1" allowOverlap="1" wp14:anchorId="5D77C7E5" wp14:editId="0609C6B4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3600" cy="3005455"/>
            <wp:effectExtent l="19050" t="19050" r="19050" b="234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pacing w:val="12"/>
          <w:w w:val="110"/>
          <w:sz w:val="24"/>
          <w:szCs w:val="24"/>
          <w:u w:val="single"/>
        </w:rPr>
        <w:t>TRADITIONAL ML:</w:t>
      </w:r>
    </w:p>
    <w:p w14:paraId="7DA0E2A5" w14:textId="4FD05281" w:rsidR="00B93989" w:rsidRPr="00267788" w:rsidRDefault="00B93989" w:rsidP="00B93989">
      <w:pPr>
        <w:pStyle w:val="ListParagraph"/>
        <w:spacing w:before="103"/>
        <w:ind w:left="467"/>
        <w:rPr>
          <w:b/>
          <w:spacing w:val="12"/>
          <w:w w:val="110"/>
          <w:sz w:val="24"/>
          <w:szCs w:val="24"/>
          <w:u w:val="single"/>
        </w:rPr>
      </w:pPr>
    </w:p>
    <w:p w14:paraId="3320B3F1" w14:textId="365E4F62" w:rsidR="00AC389D" w:rsidRDefault="00625859" w:rsidP="00625859">
      <w:pPr>
        <w:pStyle w:val="ListParagraph"/>
        <w:numPr>
          <w:ilvl w:val="0"/>
          <w:numId w:val="31"/>
        </w:numPr>
        <w:spacing w:after="200" w:line="240" w:lineRule="auto"/>
        <w:rPr>
          <w:b/>
          <w:bCs/>
          <w:sz w:val="24"/>
          <w:szCs w:val="24"/>
          <w:u w:val="single"/>
        </w:rPr>
      </w:pPr>
      <w:r w:rsidRPr="00625859">
        <w:rPr>
          <w:b/>
          <w:bCs/>
          <w:sz w:val="24"/>
          <w:szCs w:val="24"/>
          <w:u w:val="single"/>
        </w:rPr>
        <w:t xml:space="preserve">DEEP LEARNINIG MLP MODEL: </w:t>
      </w:r>
    </w:p>
    <w:p w14:paraId="1BEDD780" w14:textId="23208094" w:rsidR="00625859" w:rsidRPr="00625859" w:rsidRDefault="00E95A97" w:rsidP="00625859">
      <w:pPr>
        <w:pStyle w:val="ListParagraph"/>
        <w:rPr>
          <w:b/>
          <w:bCs/>
          <w:sz w:val="24"/>
          <w:szCs w:val="24"/>
          <w:u w:val="single"/>
        </w:rPr>
      </w:pPr>
      <w:r w:rsidRPr="00E95A97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8992" behindDoc="0" locked="0" layoutInCell="1" allowOverlap="1" wp14:anchorId="2EBE2E16" wp14:editId="207A6979">
            <wp:simplePos x="0" y="0"/>
            <wp:positionH relativeFrom="column">
              <wp:posOffset>0</wp:posOffset>
            </wp:positionH>
            <wp:positionV relativeFrom="paragraph">
              <wp:posOffset>3206115</wp:posOffset>
            </wp:positionV>
            <wp:extent cx="5943600" cy="4468495"/>
            <wp:effectExtent l="19050" t="19050" r="19050" b="27305"/>
            <wp:wrapSquare wrapText="bothSides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5859" w:rsidRPr="00625859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6944" behindDoc="0" locked="0" layoutInCell="1" allowOverlap="1" wp14:anchorId="10A5B2EE" wp14:editId="3679FCB7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2753995"/>
            <wp:effectExtent l="19050" t="19050" r="19050" b="27305"/>
            <wp:wrapSquare wrapText="bothSides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D57B73" w14:textId="677C3595" w:rsidR="00625859" w:rsidRPr="00625859" w:rsidRDefault="00625859" w:rsidP="00625859">
      <w:pPr>
        <w:pStyle w:val="ListParagraph"/>
        <w:spacing w:after="200" w:line="240" w:lineRule="auto"/>
        <w:ind w:left="467"/>
        <w:rPr>
          <w:b/>
          <w:bCs/>
          <w:sz w:val="24"/>
          <w:szCs w:val="24"/>
          <w:u w:val="single"/>
        </w:rPr>
      </w:pPr>
    </w:p>
    <w:p w14:paraId="20AAF61D" w14:textId="02B47AEB" w:rsidR="00B6173A" w:rsidRPr="00B6173A" w:rsidRDefault="00B6173A" w:rsidP="00B6173A">
      <w:pPr>
        <w:pStyle w:val="ListParagraph"/>
        <w:ind w:left="467"/>
        <w:rPr>
          <w:b/>
          <w:bCs/>
          <w:sz w:val="24"/>
          <w:szCs w:val="24"/>
        </w:rPr>
      </w:pPr>
    </w:p>
    <w:p w14:paraId="59B07267" w14:textId="4A39BB91" w:rsidR="00B6173A" w:rsidRPr="00B6173A" w:rsidRDefault="00B6173A" w:rsidP="00B6173A">
      <w:pPr>
        <w:pStyle w:val="ListParagraph"/>
        <w:rPr>
          <w:b/>
          <w:bCs/>
          <w:sz w:val="24"/>
          <w:szCs w:val="24"/>
          <w:u w:val="single"/>
        </w:rPr>
      </w:pPr>
    </w:p>
    <w:p w14:paraId="71D107AA" w14:textId="082CA1CD" w:rsidR="006A0797" w:rsidRPr="006A0797" w:rsidRDefault="006A0797" w:rsidP="006A0797">
      <w:pPr>
        <w:pStyle w:val="ListParagraph"/>
        <w:ind w:left="827"/>
        <w:rPr>
          <w:b/>
          <w:bCs/>
          <w:sz w:val="24"/>
          <w:szCs w:val="24"/>
        </w:rPr>
      </w:pPr>
    </w:p>
    <w:sectPr w:rsidR="006A0797" w:rsidRPr="006A0797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B4DF" w14:textId="77777777" w:rsidR="00343E97" w:rsidRDefault="00343E97">
      <w:pPr>
        <w:spacing w:after="0" w:line="240" w:lineRule="auto"/>
      </w:pPr>
      <w:r>
        <w:separator/>
      </w:r>
    </w:p>
  </w:endnote>
  <w:endnote w:type="continuationSeparator" w:id="0">
    <w:p w14:paraId="53935D7F" w14:textId="77777777" w:rsidR="00343E97" w:rsidRDefault="0034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53BD" w14:textId="77777777" w:rsidR="00B37FC1" w:rsidRDefault="00B37FC1"/>
  <w:p w14:paraId="63D57331" w14:textId="77777777" w:rsidR="00B37FC1" w:rsidRDefault="00B510F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6EEC" w:rsidRPr="00466EEC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29ED" w14:textId="77777777" w:rsidR="00343E97" w:rsidRDefault="00343E97">
      <w:pPr>
        <w:spacing w:after="0" w:line="240" w:lineRule="auto"/>
      </w:pPr>
      <w:r>
        <w:separator/>
      </w:r>
    </w:p>
  </w:footnote>
  <w:footnote w:type="continuationSeparator" w:id="0">
    <w:p w14:paraId="655F2170" w14:textId="77777777" w:rsidR="00343E97" w:rsidRDefault="0034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F53F87"/>
    <w:multiLevelType w:val="hybridMultilevel"/>
    <w:tmpl w:val="3F3C69F0"/>
    <w:lvl w:ilvl="0" w:tplc="AC6A1238">
      <w:start w:val="1"/>
      <w:numFmt w:val="decimal"/>
      <w:lvlText w:val="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37091992"/>
    <w:multiLevelType w:val="hybridMultilevel"/>
    <w:tmpl w:val="3FA0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911A9"/>
    <w:multiLevelType w:val="hybridMultilevel"/>
    <w:tmpl w:val="C442986C"/>
    <w:lvl w:ilvl="0" w:tplc="FEDCFAF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E1117AA"/>
    <w:multiLevelType w:val="hybridMultilevel"/>
    <w:tmpl w:val="EE14281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C4F2A67"/>
    <w:multiLevelType w:val="hybridMultilevel"/>
    <w:tmpl w:val="E696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8521">
    <w:abstractNumId w:val="4"/>
  </w:num>
  <w:num w:numId="2" w16cid:durableId="300116510">
    <w:abstractNumId w:val="6"/>
  </w:num>
  <w:num w:numId="3" w16cid:durableId="1231387956">
    <w:abstractNumId w:val="3"/>
  </w:num>
  <w:num w:numId="4" w16cid:durableId="432434849">
    <w:abstractNumId w:val="3"/>
  </w:num>
  <w:num w:numId="5" w16cid:durableId="1498108516">
    <w:abstractNumId w:val="2"/>
  </w:num>
  <w:num w:numId="6" w16cid:durableId="1058213728">
    <w:abstractNumId w:val="2"/>
  </w:num>
  <w:num w:numId="7" w16cid:durableId="283969872">
    <w:abstractNumId w:val="1"/>
  </w:num>
  <w:num w:numId="8" w16cid:durableId="310211236">
    <w:abstractNumId w:val="1"/>
  </w:num>
  <w:num w:numId="9" w16cid:durableId="1633756201">
    <w:abstractNumId w:val="0"/>
  </w:num>
  <w:num w:numId="10" w16cid:durableId="853692230">
    <w:abstractNumId w:val="0"/>
  </w:num>
  <w:num w:numId="11" w16cid:durableId="598828318">
    <w:abstractNumId w:val="5"/>
  </w:num>
  <w:num w:numId="12" w16cid:durableId="1374228619">
    <w:abstractNumId w:val="6"/>
  </w:num>
  <w:num w:numId="13" w16cid:durableId="1475563367">
    <w:abstractNumId w:val="3"/>
  </w:num>
  <w:num w:numId="14" w16cid:durableId="664019484">
    <w:abstractNumId w:val="2"/>
  </w:num>
  <w:num w:numId="15" w16cid:durableId="710568992">
    <w:abstractNumId w:val="1"/>
  </w:num>
  <w:num w:numId="16" w16cid:durableId="1689286864">
    <w:abstractNumId w:val="0"/>
  </w:num>
  <w:num w:numId="17" w16cid:durableId="1250188908">
    <w:abstractNumId w:val="5"/>
  </w:num>
  <w:num w:numId="18" w16cid:durableId="2124377699">
    <w:abstractNumId w:val="6"/>
  </w:num>
  <w:num w:numId="19" w16cid:durableId="1519198423">
    <w:abstractNumId w:val="3"/>
  </w:num>
  <w:num w:numId="20" w16cid:durableId="2072457104">
    <w:abstractNumId w:val="2"/>
  </w:num>
  <w:num w:numId="21" w16cid:durableId="695037485">
    <w:abstractNumId w:val="1"/>
  </w:num>
  <w:num w:numId="22" w16cid:durableId="661350121">
    <w:abstractNumId w:val="0"/>
  </w:num>
  <w:num w:numId="23" w16cid:durableId="1161848234">
    <w:abstractNumId w:val="5"/>
  </w:num>
  <w:num w:numId="24" w16cid:durableId="1810706508">
    <w:abstractNumId w:val="6"/>
  </w:num>
  <w:num w:numId="25" w16cid:durableId="1182818515">
    <w:abstractNumId w:val="3"/>
  </w:num>
  <w:num w:numId="26" w16cid:durableId="679509771">
    <w:abstractNumId w:val="2"/>
  </w:num>
  <w:num w:numId="27" w16cid:durableId="49889890">
    <w:abstractNumId w:val="1"/>
  </w:num>
  <w:num w:numId="28" w16cid:durableId="523441248">
    <w:abstractNumId w:val="0"/>
  </w:num>
  <w:num w:numId="29" w16cid:durableId="2138140884">
    <w:abstractNumId w:val="10"/>
  </w:num>
  <w:num w:numId="30" w16cid:durableId="1371539827">
    <w:abstractNumId w:val="8"/>
  </w:num>
  <w:num w:numId="31" w16cid:durableId="1283993902">
    <w:abstractNumId w:val="9"/>
  </w:num>
  <w:num w:numId="32" w16cid:durableId="35542510">
    <w:abstractNumId w:val="7"/>
  </w:num>
  <w:num w:numId="33" w16cid:durableId="1316492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234"/>
    <w:rsid w:val="00001591"/>
    <w:rsid w:val="00074853"/>
    <w:rsid w:val="00097128"/>
    <w:rsid w:val="000A379C"/>
    <w:rsid w:val="000B2C17"/>
    <w:rsid w:val="000C0B0B"/>
    <w:rsid w:val="001C4E49"/>
    <w:rsid w:val="001C6D93"/>
    <w:rsid w:val="001E5E41"/>
    <w:rsid w:val="002138A2"/>
    <w:rsid w:val="00220E67"/>
    <w:rsid w:val="00267788"/>
    <w:rsid w:val="00297730"/>
    <w:rsid w:val="002A7698"/>
    <w:rsid w:val="00343E97"/>
    <w:rsid w:val="0035245A"/>
    <w:rsid w:val="003B2069"/>
    <w:rsid w:val="003D25ED"/>
    <w:rsid w:val="003D5722"/>
    <w:rsid w:val="00466EEC"/>
    <w:rsid w:val="00491FBB"/>
    <w:rsid w:val="00495AA8"/>
    <w:rsid w:val="004D7234"/>
    <w:rsid w:val="00584A2F"/>
    <w:rsid w:val="005F5D0B"/>
    <w:rsid w:val="00625859"/>
    <w:rsid w:val="00654E3E"/>
    <w:rsid w:val="00684E38"/>
    <w:rsid w:val="0069314B"/>
    <w:rsid w:val="006A0797"/>
    <w:rsid w:val="006B738E"/>
    <w:rsid w:val="006C4CA6"/>
    <w:rsid w:val="00701AA4"/>
    <w:rsid w:val="00702242"/>
    <w:rsid w:val="00731874"/>
    <w:rsid w:val="0078190C"/>
    <w:rsid w:val="007B3A3A"/>
    <w:rsid w:val="007B5064"/>
    <w:rsid w:val="00815E54"/>
    <w:rsid w:val="008575EA"/>
    <w:rsid w:val="008C5C18"/>
    <w:rsid w:val="00934587"/>
    <w:rsid w:val="00941F27"/>
    <w:rsid w:val="00944E76"/>
    <w:rsid w:val="009855C5"/>
    <w:rsid w:val="00A47F92"/>
    <w:rsid w:val="00A605AE"/>
    <w:rsid w:val="00A6194C"/>
    <w:rsid w:val="00A66787"/>
    <w:rsid w:val="00A8623F"/>
    <w:rsid w:val="00AC389D"/>
    <w:rsid w:val="00AE5526"/>
    <w:rsid w:val="00AF1DF3"/>
    <w:rsid w:val="00B027BC"/>
    <w:rsid w:val="00B04CBE"/>
    <w:rsid w:val="00B209BB"/>
    <w:rsid w:val="00B31C42"/>
    <w:rsid w:val="00B37FC1"/>
    <w:rsid w:val="00B47215"/>
    <w:rsid w:val="00B510F3"/>
    <w:rsid w:val="00B6173A"/>
    <w:rsid w:val="00B618EB"/>
    <w:rsid w:val="00B67127"/>
    <w:rsid w:val="00B720B5"/>
    <w:rsid w:val="00B86953"/>
    <w:rsid w:val="00B93989"/>
    <w:rsid w:val="00C47F19"/>
    <w:rsid w:val="00C65DE0"/>
    <w:rsid w:val="00C7350B"/>
    <w:rsid w:val="00C76D7C"/>
    <w:rsid w:val="00D42CF6"/>
    <w:rsid w:val="00D679E4"/>
    <w:rsid w:val="00D76005"/>
    <w:rsid w:val="00D857D5"/>
    <w:rsid w:val="00D869DA"/>
    <w:rsid w:val="00DF0880"/>
    <w:rsid w:val="00E67128"/>
    <w:rsid w:val="00E84E0E"/>
    <w:rsid w:val="00E95A97"/>
    <w:rsid w:val="00ED7BFE"/>
    <w:rsid w:val="00EE1CCC"/>
    <w:rsid w:val="00F14540"/>
    <w:rsid w:val="00F42908"/>
    <w:rsid w:val="00F74364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F84FB"/>
  <w15:docId w15:val="{9848650D-20D9-42F7-BD5C-0452A5F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F6"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Grid">
    <w:name w:val="Colorful Grid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rsid w:val="004D72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40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D723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eastAsia="en-US"/>
    </w:rPr>
  </w:style>
  <w:style w:type="table" w:styleId="LightGrid-Accent1">
    <w:name w:val="Light Grid Accent 1"/>
    <w:basedOn w:val="TableNormal"/>
    <w:uiPriority w:val="41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2A769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98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5Dark-Accent6">
    <w:name w:val="List Table 5 Dark Accent 6"/>
    <w:basedOn w:val="TableNormal"/>
    <w:uiPriority w:val="50"/>
    <w:rsid w:val="002A76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A769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15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98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itika.ladha@adaniuni.ac.in" TargetMode="External"/><Relationship Id="rId18" Type="http://schemas.openxmlformats.org/officeDocument/2006/relationships/hyperlink" Target="https://towardsdatascience.com/malware-detection-using-deep-learning-6c95dd235432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mailto:mayank.patel@adaniuni.ac.in" TargetMode="External"/><Relationship Id="rId17" Type="http://schemas.openxmlformats.org/officeDocument/2006/relationships/hyperlink" Target="https://github.com/dchad/malware-detec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han-paul/MachineLearning-DeepLearning-Code-for-my-YouTube-Channel/tree/master/Kaggle_Competition/Microsoft_Malware_Classification_BIG_2015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tika.ladha@adaniuni.ac.i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davisl07/malware-detection" TargetMode="External"/><Relationship Id="rId23" Type="http://schemas.openxmlformats.org/officeDocument/2006/relationships/image" Target="media/image5.png"/><Relationship Id="rId10" Type="http://schemas.openxmlformats.org/officeDocument/2006/relationships/hyperlink" Target="mailto:mayank.patel@adaniuni.ac.in" TargetMode="External"/><Relationship Id="rId19" Type="http://schemas.openxmlformats.org/officeDocument/2006/relationships/hyperlink" Target="https://viso.ai/deep-learning/deep-neural-network-three-popular-types/#:~:text=A%20multilayer%20perceptron%20%28MLP%29%20is%20a%20class%20of,computing%20power%20required%20by%20modern%20deep%20learning%20architectur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shashankgsharma/malwaredetectionsyste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FA047C6AA4F46B94995993B5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384C-3059-4457-AB5D-AB55C4BCC709}"/>
      </w:docPartPr>
      <w:docPartBody>
        <w:p w:rsidR="00C7202E" w:rsidRDefault="00EF3A68">
          <w:pPr>
            <w:pStyle w:val="DB0FA047C6AA4F46B94995993B51DEF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68"/>
    <w:rsid w:val="0001160C"/>
    <w:rsid w:val="000E5573"/>
    <w:rsid w:val="001043B3"/>
    <w:rsid w:val="00221876"/>
    <w:rsid w:val="00222C9C"/>
    <w:rsid w:val="00276EF2"/>
    <w:rsid w:val="002C6A76"/>
    <w:rsid w:val="0037274D"/>
    <w:rsid w:val="005837B7"/>
    <w:rsid w:val="007E3D73"/>
    <w:rsid w:val="00B53AD3"/>
    <w:rsid w:val="00C257C6"/>
    <w:rsid w:val="00C40A32"/>
    <w:rsid w:val="00C7202E"/>
    <w:rsid w:val="00C84605"/>
    <w:rsid w:val="00D767EA"/>
    <w:rsid w:val="00E456F6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FA047C6AA4F46B94995993B51DEF2">
    <w:name w:val="DB0FA047C6AA4F46B94995993B51D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</Template>
  <TotalTime>111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BHASKARACHARYA NATIONAL INSTITUTE FOR SPACE APPLICATIONS AND GEO-INFORMATICS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vishvrajsinh_rana@outlook.com</dc:creator>
  <cp:lastModifiedBy>Shashank Sharma</cp:lastModifiedBy>
  <cp:revision>28</cp:revision>
  <cp:lastPrinted>2023-01-30T03:22:00Z</cp:lastPrinted>
  <dcterms:created xsi:type="dcterms:W3CDTF">2023-02-01T06:13:00Z</dcterms:created>
  <dcterms:modified xsi:type="dcterms:W3CDTF">2023-04-10T07:02:00Z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fee4016ef69fdfe219f70f2b5c2bf9a4fae0f0075578713a878452c5add13b4c</vt:lpwstr>
  </property>
</Properties>
</file>